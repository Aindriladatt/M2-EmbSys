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83E2" w14:textId="42F8B6FC" w:rsidR="00746D2E" w:rsidRDefault="00EF4724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01AC62" wp14:editId="7297C1F5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F4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7B2E3C0B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1AC62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" filled="f" stroked="f" strokeweight=".5pt">
                <v:textbox>
                  <w:txbxContent>
                    <w:p w14:paraId="478CAF4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7B2E3C0B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323F1613" wp14:editId="393EB503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5B31353" wp14:editId="4A9EFC50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8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DB6F6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1F92BD3" wp14:editId="24C4D2A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4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2402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74vQAAANoAAAAPAAAAZHJzL2Rvd25yZXYueG1sRE/LagIx&#10;FN0L/kO4BXeaqYj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gL4++L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mNxAAAANoAAAAPAAAAZHJzL2Rvd25yZXYueG1sRI9Ba8JA&#10;FITvgv9heUJvZpOWSo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OZHmY3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33139E3" w14:textId="0BACFEEB" w:rsidR="00963DA6" w:rsidRDefault="00EF4724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3F12FADF" wp14:editId="3C650CE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194F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3BCCC8C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3A3EAB3F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113C5187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52106003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5940473A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11F96ABE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80B95E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5403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140985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BE11A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FADF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3779194F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3BCCC8C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3A3EAB3F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113C5187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52106003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5940473A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11F96ABE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2880B95E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6D5403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B140985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5ABE11A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562EFFD9" wp14:editId="641A029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1A616A7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52868990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0E5839D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69AF05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7A6C51C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28899569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135A274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5165844E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1BBFEEB2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D34D6F7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5F279353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C4BCFF1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374FC8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A08DF26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DF4F4B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E917376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D074883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B75B0D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D0E0DA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F2DDE6A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DBA44F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CF1B58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95C549D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5626DFDA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C669FB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809EA12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F65B6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C12EBE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402DDB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FCD81A9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9F42223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5CE683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1A80D51B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B7C3F7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9B2C64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3958D7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D0039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CA602CD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57C62DBD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8D59F7F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654C44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CFB666F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0B60B93E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18AF3D0B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15C58758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55E60539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746335C5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1D12AD25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089318A" w14:textId="77777777" w:rsidR="000D706F" w:rsidRDefault="000D706F" w:rsidP="000D706F">
          <w:pPr>
            <w:pStyle w:val="TOCHeading"/>
          </w:pPr>
        </w:p>
        <w:p w14:paraId="5A3E77D0" w14:textId="77777777" w:rsidR="00DB5DE8" w:rsidRDefault="00235DDA"/>
      </w:sdtContent>
    </w:sdt>
    <w:p w14:paraId="298749FE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62E7089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7EA01ABF" w14:textId="77777777" w:rsidR="00053C2C" w:rsidRDefault="00053C2C" w:rsidP="00053C2C"/>
    <w:p w14:paraId="5F2F0F90" w14:textId="77777777" w:rsidR="00053C2C" w:rsidRDefault="00053C2C" w:rsidP="00053C2C"/>
    <w:bookmarkEnd w:id="0"/>
    <w:bookmarkEnd w:id="1"/>
    <w:bookmarkEnd w:id="2"/>
    <w:bookmarkEnd w:id="3"/>
    <w:p w14:paraId="4CDC382B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6C75D6B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F4CE5DE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89BC5A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FEC728D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48DC997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E583573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0ED8883" w14:textId="77777777" w:rsidR="00EF4724" w:rsidRDefault="00EF4724" w:rsidP="00EF4724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D604681" w14:textId="190787B2" w:rsidR="00EF4724" w:rsidRPr="00A2149A" w:rsidRDefault="00EF4724" w:rsidP="00EF472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A2149A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CASE STUDY 1:</w:t>
      </w:r>
    </w:p>
    <w:p w14:paraId="417D8806" w14:textId="77777777" w:rsidR="00EF4724" w:rsidRPr="0062728D" w:rsidRDefault="00EF4724" w:rsidP="00EF4724">
      <w:pPr>
        <w:rPr>
          <w:rFonts w:ascii="Arial" w:hAnsi="Arial" w:cs="Arial"/>
          <w:b/>
          <w:bCs/>
          <w:sz w:val="32"/>
          <w:szCs w:val="32"/>
        </w:rPr>
      </w:pPr>
      <w:r w:rsidRPr="0062728D">
        <w:rPr>
          <w:rFonts w:ascii="Arial" w:hAnsi="Arial" w:cs="Arial"/>
          <w:b/>
          <w:bCs/>
          <w:sz w:val="32"/>
          <w:szCs w:val="32"/>
        </w:rPr>
        <w:t xml:space="preserve">    Fingerprint based Attendance System:</w:t>
      </w:r>
    </w:p>
    <w:p w14:paraId="07D81AC3" w14:textId="77777777" w:rsidR="00EF4724" w:rsidRPr="0062728D" w:rsidRDefault="00EF4724" w:rsidP="00EF4724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28"/>
          <w:szCs w:val="28"/>
          <w:u w:val="single"/>
        </w:rPr>
      </w:pPr>
      <w:r w:rsidRPr="0062728D">
        <w:rPr>
          <w:rFonts w:ascii="Arial" w:hAnsi="Arial" w:cs="Arial"/>
          <w:b/>
          <w:bCs/>
          <w:sz w:val="32"/>
          <w:szCs w:val="32"/>
        </w:rPr>
        <w:t>Purpose</w:t>
      </w:r>
      <w:r w:rsidRPr="0062728D">
        <w:rPr>
          <w:rFonts w:ascii="Arial" w:hAnsi="Arial" w:cs="Arial"/>
          <w:sz w:val="32"/>
          <w:szCs w:val="32"/>
        </w:rPr>
        <w:t xml:space="preserve">:  </w:t>
      </w:r>
      <w:r w:rsidRPr="0062728D">
        <w:rPr>
          <w:rFonts w:ascii="Arial" w:hAnsi="Arial" w:cs="Arial"/>
          <w:sz w:val="28"/>
          <w:szCs w:val="28"/>
        </w:rPr>
        <w:t>Aims to automate the attendance taking procedure of an organization/educational institute using biometric technology(fingerprint). This procedure is extremely efficient as compared to the traditional name call out procedures.</w:t>
      </w:r>
    </w:p>
    <w:p w14:paraId="08875062" w14:textId="77777777" w:rsidR="00EF4724" w:rsidRPr="0062728D" w:rsidRDefault="00EF4724" w:rsidP="00EF4724">
      <w:pPr>
        <w:pStyle w:val="ListParagraph"/>
        <w:ind w:left="1080" w:firstLine="0"/>
        <w:rPr>
          <w:rFonts w:ascii="Arial" w:hAnsi="Arial" w:cs="Arial"/>
          <w:sz w:val="28"/>
          <w:szCs w:val="28"/>
          <w:u w:val="single"/>
        </w:rPr>
      </w:pPr>
    </w:p>
    <w:p w14:paraId="4A237327" w14:textId="77777777" w:rsidR="00EF4724" w:rsidRPr="0062728D" w:rsidRDefault="00EF4724" w:rsidP="00EF4724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  <w:sz w:val="32"/>
          <w:szCs w:val="32"/>
          <w:u w:val="single"/>
        </w:rPr>
      </w:pPr>
      <w:r w:rsidRPr="0062728D">
        <w:rPr>
          <w:rFonts w:ascii="Arial" w:hAnsi="Arial" w:cs="Arial"/>
          <w:b/>
          <w:bCs/>
          <w:sz w:val="32"/>
          <w:szCs w:val="32"/>
        </w:rPr>
        <w:t>Block Diagram</w:t>
      </w:r>
      <w:r w:rsidRPr="0062728D">
        <w:rPr>
          <w:rFonts w:ascii="Arial" w:hAnsi="Arial" w:cs="Arial"/>
          <w:sz w:val="32"/>
          <w:szCs w:val="32"/>
        </w:rPr>
        <w:t>:</w:t>
      </w:r>
    </w:p>
    <w:p w14:paraId="4D0577CF" w14:textId="77777777" w:rsidR="00EF4724" w:rsidRPr="00187629" w:rsidRDefault="00EF4724" w:rsidP="00EF4724">
      <w:pPr>
        <w:ind w:left="360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B3F6EA6" wp14:editId="1B849552">
            <wp:extent cx="5932178" cy="2606040"/>
            <wp:effectExtent l="0" t="0" r="0" b="3810"/>
            <wp:docPr id="1" name="Picture 1" descr="Fingerprint Sensor Based Biometric Attendanc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gerprint Sensor Based Biometric Attendance Sys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90" cy="262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1577" w14:textId="77777777" w:rsidR="00EF4724" w:rsidRPr="00187629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sz w:val="28"/>
          <w:szCs w:val="28"/>
          <w:u w:val="single"/>
        </w:rPr>
        <w:t>Fingerprint sensor module:</w:t>
      </w:r>
      <w:r w:rsidRPr="00187629">
        <w:rPr>
          <w:rFonts w:ascii="Arial" w:hAnsi="Arial" w:cs="Arial"/>
          <w:sz w:val="28"/>
          <w:szCs w:val="28"/>
        </w:rPr>
        <w:t xml:space="preserve"> 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>To authenticate a true person or employee by taking their finger input in the system.</w:t>
      </w:r>
    </w:p>
    <w:p w14:paraId="478E6B32" w14:textId="77777777" w:rsidR="00EF4724" w:rsidRPr="00187629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The Push button switches: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To register new fingerprint or delete stored fingerprint or match stored fingerprint.</w:t>
      </w:r>
    </w:p>
    <w:p w14:paraId="3DB32565" w14:textId="77777777" w:rsidR="00EF4724" w:rsidRPr="00187629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LED: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Power indication.</w:t>
      </w:r>
    </w:p>
    <w:p w14:paraId="1CAE716E" w14:textId="77777777" w:rsidR="00EF4724" w:rsidRPr="00187629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RTC Module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>: For registering scanning/entering/exiting time of the user.</w:t>
      </w:r>
    </w:p>
    <w:p w14:paraId="6B42455A" w14:textId="77777777" w:rsidR="00EF4724" w:rsidRPr="00187629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LCD: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Displays the time record and every function happening via push buttons.</w:t>
      </w:r>
    </w:p>
    <w:p w14:paraId="686B76F8" w14:textId="77777777" w:rsidR="00EF4724" w:rsidRPr="00E93858" w:rsidRDefault="00EF4724" w:rsidP="00EF472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187629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Buzzer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Indicates d</w:t>
      </w:r>
      <w:r w:rsidRPr="00187629">
        <w:rPr>
          <w:rFonts w:ascii="Arial" w:hAnsi="Arial" w:cs="Arial"/>
          <w:color w:val="000000"/>
          <w:sz w:val="28"/>
          <w:szCs w:val="28"/>
          <w:shd w:val="clear" w:color="auto" w:fill="FFFFFF"/>
        </w:rPr>
        <w:t>ifferent functions happening whenever any interrupt is detected.</w:t>
      </w:r>
    </w:p>
    <w:p w14:paraId="7DBFE9DF" w14:textId="77777777" w:rsidR="00EF4724" w:rsidRDefault="00EF4724" w:rsidP="00EF4724">
      <w:pPr>
        <w:pStyle w:val="ListParagraph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</w:p>
    <w:p w14:paraId="467C11CA" w14:textId="77777777" w:rsidR="00EF4724" w:rsidRPr="00E93858" w:rsidRDefault="00EF4724" w:rsidP="00EF4724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r w:rsidRPr="00E93858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C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omponents</w:t>
      </w:r>
      <w:r w:rsidRPr="00E93858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used</w:t>
      </w:r>
      <w:r w:rsidRPr="00E93858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EF4724" w14:paraId="59DC18EE" w14:textId="77777777" w:rsidTr="00D5318F">
        <w:tc>
          <w:tcPr>
            <w:tcW w:w="2394" w:type="dxa"/>
          </w:tcPr>
          <w:p w14:paraId="20C33CF0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2704"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02" w:type="dxa"/>
          </w:tcPr>
          <w:p w14:paraId="7D0592C2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2704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EF4724" w14:paraId="22AA7AC1" w14:textId="77777777" w:rsidTr="00D5318F">
        <w:tc>
          <w:tcPr>
            <w:tcW w:w="2394" w:type="dxa"/>
          </w:tcPr>
          <w:p w14:paraId="6BB5576C" w14:textId="77777777" w:rsidR="00EF4724" w:rsidRPr="00E93858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E93858">
              <w:rPr>
                <w:rFonts w:ascii="Arial" w:hAnsi="Arial" w:cs="Arial"/>
                <w:sz w:val="28"/>
                <w:szCs w:val="28"/>
              </w:rPr>
              <w:t>Arduino</w:t>
            </w:r>
          </w:p>
        </w:tc>
        <w:tc>
          <w:tcPr>
            <w:tcW w:w="5902" w:type="dxa"/>
          </w:tcPr>
          <w:p w14:paraId="26E7B8D5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Arduino UNO</w:t>
            </w:r>
          </w:p>
        </w:tc>
      </w:tr>
      <w:tr w:rsidR="00EF4724" w14:paraId="165DF06D" w14:textId="77777777" w:rsidTr="00D5318F">
        <w:tc>
          <w:tcPr>
            <w:tcW w:w="2394" w:type="dxa"/>
          </w:tcPr>
          <w:p w14:paraId="0133FA82" w14:textId="77777777" w:rsidR="00EF4724" w:rsidRPr="00E93858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E93858">
              <w:rPr>
                <w:rFonts w:ascii="Arial" w:hAnsi="Arial" w:cs="Arial"/>
                <w:sz w:val="28"/>
                <w:szCs w:val="28"/>
              </w:rPr>
              <w:lastRenderedPageBreak/>
              <w:t>Finger</w:t>
            </w:r>
            <w:r>
              <w:rPr>
                <w:rFonts w:ascii="Arial" w:hAnsi="Arial" w:cs="Arial"/>
                <w:sz w:val="28"/>
                <w:szCs w:val="28"/>
              </w:rPr>
              <w:t>print Sensor</w:t>
            </w:r>
          </w:p>
        </w:tc>
        <w:tc>
          <w:tcPr>
            <w:tcW w:w="5902" w:type="dxa"/>
          </w:tcPr>
          <w:p w14:paraId="421E1023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R305/R307</w:t>
            </w:r>
          </w:p>
        </w:tc>
      </w:tr>
      <w:tr w:rsidR="00EF4724" w:rsidRPr="00482704" w14:paraId="3B1DE4F0" w14:textId="77777777" w:rsidTr="00D5318F">
        <w:tc>
          <w:tcPr>
            <w:tcW w:w="2394" w:type="dxa"/>
          </w:tcPr>
          <w:p w14:paraId="2CDD3F25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RTC Module</w:t>
            </w:r>
          </w:p>
        </w:tc>
        <w:tc>
          <w:tcPr>
            <w:tcW w:w="5902" w:type="dxa"/>
          </w:tcPr>
          <w:p w14:paraId="3ECC3519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DS3231/DS1307 Real Time Clock Module</w:t>
            </w:r>
          </w:p>
        </w:tc>
      </w:tr>
      <w:tr w:rsidR="00EF4724" w:rsidRPr="00482704" w14:paraId="6258EB04" w14:textId="77777777" w:rsidTr="00D5318F">
        <w:tc>
          <w:tcPr>
            <w:tcW w:w="2394" w:type="dxa"/>
          </w:tcPr>
          <w:p w14:paraId="04E49166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LCD Display</w:t>
            </w:r>
          </w:p>
        </w:tc>
        <w:tc>
          <w:tcPr>
            <w:tcW w:w="5902" w:type="dxa"/>
          </w:tcPr>
          <w:p w14:paraId="4FAAB119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16*2 LCD display</w:t>
            </w:r>
          </w:p>
        </w:tc>
      </w:tr>
      <w:tr w:rsidR="00EF4724" w:rsidRPr="00482704" w14:paraId="27536700" w14:textId="77777777" w:rsidTr="00D5318F">
        <w:tc>
          <w:tcPr>
            <w:tcW w:w="2394" w:type="dxa"/>
          </w:tcPr>
          <w:p w14:paraId="083CD79E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Push Buttons</w:t>
            </w:r>
          </w:p>
        </w:tc>
        <w:tc>
          <w:tcPr>
            <w:tcW w:w="5902" w:type="dxa"/>
          </w:tcPr>
          <w:p w14:paraId="21286FBD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Push to ON reset tact switch</w:t>
            </w:r>
          </w:p>
        </w:tc>
      </w:tr>
      <w:tr w:rsidR="00EF4724" w:rsidRPr="00482704" w14:paraId="367046CC" w14:textId="77777777" w:rsidTr="00D5318F">
        <w:tc>
          <w:tcPr>
            <w:tcW w:w="2394" w:type="dxa"/>
          </w:tcPr>
          <w:p w14:paraId="45A32D76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Buzzer</w:t>
            </w:r>
          </w:p>
        </w:tc>
        <w:tc>
          <w:tcPr>
            <w:tcW w:w="5902" w:type="dxa"/>
          </w:tcPr>
          <w:p w14:paraId="2013E621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5V active buzzer</w:t>
            </w:r>
          </w:p>
        </w:tc>
      </w:tr>
      <w:tr w:rsidR="00EF4724" w:rsidRPr="00482704" w14:paraId="6091093D" w14:textId="77777777" w:rsidTr="00D5318F">
        <w:tc>
          <w:tcPr>
            <w:tcW w:w="2394" w:type="dxa"/>
          </w:tcPr>
          <w:p w14:paraId="0C58CC8A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>LED</w:t>
            </w:r>
          </w:p>
        </w:tc>
        <w:tc>
          <w:tcPr>
            <w:tcW w:w="5902" w:type="dxa"/>
          </w:tcPr>
          <w:p w14:paraId="45AB8819" w14:textId="77777777" w:rsidR="00EF4724" w:rsidRPr="00482704" w:rsidRDefault="00EF4724" w:rsidP="00EF4724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82704">
              <w:rPr>
                <w:rFonts w:ascii="Arial" w:hAnsi="Arial" w:cs="Arial"/>
                <w:sz w:val="28"/>
                <w:szCs w:val="28"/>
              </w:rPr>
              <w:t xml:space="preserve">5mm </w:t>
            </w:r>
          </w:p>
        </w:tc>
      </w:tr>
    </w:tbl>
    <w:p w14:paraId="371C410D" w14:textId="77777777" w:rsidR="00EF4724" w:rsidRPr="00482704" w:rsidRDefault="00EF4724" w:rsidP="00EF4724">
      <w:pPr>
        <w:pStyle w:val="ListParagraph"/>
        <w:ind w:firstLine="0"/>
        <w:rPr>
          <w:rFonts w:ascii="Arial" w:hAnsi="Arial" w:cs="Arial"/>
          <w:b/>
          <w:bCs/>
          <w:sz w:val="28"/>
          <w:szCs w:val="28"/>
        </w:rPr>
      </w:pPr>
    </w:p>
    <w:p w14:paraId="51F86C09" w14:textId="77777777" w:rsidR="00EF4724" w:rsidRDefault="00EF4724" w:rsidP="00EF4724"/>
    <w:p w14:paraId="425566B7" w14:textId="77777777" w:rsidR="00EF4724" w:rsidRPr="0062728D" w:rsidRDefault="00EF4724" w:rsidP="00EF4724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High level requirements:</w:t>
      </w:r>
    </w:p>
    <w:p w14:paraId="61526554" w14:textId="6EF3CAEA" w:rsidR="00EF4724" w:rsidRPr="0062728D" w:rsidRDefault="00EF4724" w:rsidP="00EF4724">
      <w:pPr>
        <w:shd w:val="clear" w:color="auto" w:fill="FFFFFF"/>
        <w:spacing w:after="75"/>
        <w:ind w:firstLine="0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62728D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  1.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Vein Pattern recognition: Scanning the pattern of veins under the skin of the 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fingers and recording the bifurcations &amp; patterns as digitized images in a 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favored 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>technique</w:t>
      </w:r>
    </w:p>
    <w:p w14:paraId="3106221B" w14:textId="77777777" w:rsidR="00EF4724" w:rsidRPr="0062728D" w:rsidRDefault="00EF4724" w:rsidP="00EF4724">
      <w:pPr>
        <w:shd w:val="clear" w:color="auto" w:fill="FFFFFF"/>
        <w:spacing w:after="75"/>
        <w:ind w:firstLine="0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62728D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   2.Fingerprint can conduct secondary development &amp; embedded into a     variety of end products</w:t>
      </w:r>
    </w:p>
    <w:p w14:paraId="53573070" w14:textId="77777777" w:rsidR="00EF4724" w:rsidRPr="0062728D" w:rsidRDefault="00EF4724" w:rsidP="00EF4724">
      <w:pPr>
        <w:shd w:val="clear" w:color="auto" w:fill="FFFFFF"/>
        <w:spacing w:after="75"/>
        <w:ind w:left="360" w:firstLine="0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62728D">
        <w:rPr>
          <w:rFonts w:ascii="Arial" w:hAnsi="Arial" w:cs="Arial"/>
          <w:color w:val="000000" w:themeColor="text1"/>
          <w:sz w:val="28"/>
          <w:szCs w:val="28"/>
          <w:lang w:eastAsia="en-IN"/>
        </w:rPr>
        <w:t>3.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>Fingerprint Recognition: Images of the ridge endings &amp; bifurcations that   makes up a fingerprint pattern are stored as images.</w:t>
      </w:r>
    </w:p>
    <w:p w14:paraId="52EA0F3B" w14:textId="77777777" w:rsidR="00EF4724" w:rsidRPr="0062728D" w:rsidRDefault="00EF4724" w:rsidP="00EF4724">
      <w:pPr>
        <w:shd w:val="clear" w:color="auto" w:fill="FFFFFF"/>
        <w:spacing w:after="75"/>
        <w:ind w:firstLine="0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62728D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   4.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>It will have the capability of storing, enrolling, deleting, verifying fingerprints.</w:t>
      </w:r>
    </w:p>
    <w:p w14:paraId="78571C67" w14:textId="77777777" w:rsidR="00EF4724" w:rsidRDefault="00EF4724" w:rsidP="00EF4724">
      <w:pPr>
        <w:shd w:val="clear" w:color="auto" w:fill="FFFFFF"/>
        <w:spacing w:after="75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62728D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  5.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>Tracks time and prevents unauthorized people from entering secure areas.</w:t>
      </w:r>
    </w:p>
    <w:p w14:paraId="40E990AE" w14:textId="77777777" w:rsidR="00EF4724" w:rsidRDefault="00EF4724" w:rsidP="00EF4724">
      <w:pPr>
        <w:shd w:val="clear" w:color="auto" w:fill="FFFFFF"/>
        <w:spacing w:after="75"/>
        <w:rPr>
          <w:rFonts w:ascii="Arial" w:hAnsi="Arial" w:cs="Arial"/>
          <w:color w:val="000000" w:themeColor="text1"/>
          <w:sz w:val="28"/>
          <w:szCs w:val="28"/>
          <w:lang w:eastAsia="en-IN"/>
        </w:rPr>
      </w:pPr>
    </w:p>
    <w:p w14:paraId="5B604764" w14:textId="77777777" w:rsidR="00EF4724" w:rsidRDefault="00EF4724" w:rsidP="00EF4724">
      <w:pPr>
        <w:rPr>
          <w:color w:val="000000" w:themeColor="text1"/>
        </w:rPr>
      </w:pPr>
    </w:p>
    <w:p w14:paraId="179F9B8D" w14:textId="77777777" w:rsidR="00EF4724" w:rsidRDefault="00EF4724" w:rsidP="00EF4724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Low level requirements</w:t>
      </w:r>
      <w:r w:rsidRPr="00482704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611F29FE" w14:textId="77777777" w:rsidR="00EF4724" w:rsidRDefault="00EF4724" w:rsidP="00EF4724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39AD0D7" w14:textId="77777777" w:rsidR="00EF4724" w:rsidRPr="00A2149A" w:rsidRDefault="00EF4724" w:rsidP="00EF4724">
      <w:pPr>
        <w:rPr>
          <w:rFonts w:ascii="Arial" w:hAnsi="Arial" w:cs="Arial"/>
          <w:color w:val="000000" w:themeColor="text1"/>
          <w:sz w:val="28"/>
          <w:szCs w:val="28"/>
        </w:rPr>
      </w:pPr>
      <w:r w:rsidRPr="00A2149A">
        <w:rPr>
          <w:rFonts w:ascii="Arial" w:hAnsi="Arial" w:cs="Arial"/>
          <w:color w:val="000000" w:themeColor="text1"/>
          <w:sz w:val="28"/>
          <w:szCs w:val="28"/>
        </w:rPr>
        <w:t>We have 4 push buttons as input from the user:</w:t>
      </w:r>
    </w:p>
    <w:p w14:paraId="654A7A3B" w14:textId="77777777" w:rsidR="00EF4724" w:rsidRDefault="00EF4724" w:rsidP="00EF472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Register/Back Button</w:t>
      </w:r>
      <w:r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A2149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Used for enrolling new fingerprint as well as reversing the back process or going back</w:t>
      </w:r>
    </w:p>
    <w:p w14:paraId="75401720" w14:textId="77777777" w:rsidR="00EF4724" w:rsidRDefault="00EF4724" w:rsidP="00EF472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2149A">
        <w:rPr>
          <w:rFonts w:ascii="Arial" w:hAnsi="Arial" w:cs="Arial"/>
          <w:color w:val="000000"/>
          <w:sz w:val="28"/>
          <w:szCs w:val="28"/>
        </w:rPr>
        <w:br/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Delete/OK Button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A2149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This Button is used for deleting the earlier stored fingerprint system as well as granting access as an OK selection.</w:t>
      </w:r>
    </w:p>
    <w:p w14:paraId="36C423D5" w14:textId="77777777" w:rsidR="00EF4724" w:rsidRDefault="00EF4724" w:rsidP="00EF472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2149A">
        <w:rPr>
          <w:rFonts w:ascii="Arial" w:hAnsi="Arial" w:cs="Arial"/>
          <w:color w:val="000000"/>
          <w:sz w:val="28"/>
          <w:szCs w:val="28"/>
        </w:rPr>
        <w:br/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.Forward Button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  <w:r w:rsidRPr="00A2149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Used for moving forward while selecting the memory location for storing or deleting fingerprints.</w:t>
      </w:r>
    </w:p>
    <w:p w14:paraId="1D9F69F0" w14:textId="77777777" w:rsidR="00EF4724" w:rsidRPr="00A2149A" w:rsidRDefault="00EF4724" w:rsidP="00EF472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2149A">
        <w:rPr>
          <w:rFonts w:ascii="Arial" w:hAnsi="Arial" w:cs="Arial"/>
          <w:color w:val="000000"/>
          <w:sz w:val="28"/>
          <w:szCs w:val="28"/>
        </w:rPr>
        <w:br/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A2149A">
        <w:rPr>
          <w:rStyle w:val="Strong"/>
          <w:rFonts w:ascii="Arial" w:hAnsi="Arial" w:cs="Arial"/>
          <w:b w:val="0"/>
          <w:bCs w:val="0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Reverse Button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Pr="00A2149A">
        <w:rPr>
          <w:rFonts w:ascii="Arial" w:hAnsi="Arial" w:cs="Arial"/>
          <w:color w:val="000000"/>
          <w:sz w:val="28"/>
          <w:szCs w:val="28"/>
          <w:shd w:val="clear" w:color="auto" w:fill="FFFFFF"/>
        </w:rPr>
        <w:t>Used for moving backward while selecting memory location for storing or deleting fingerprints.</w:t>
      </w:r>
    </w:p>
    <w:p w14:paraId="07AFE193" w14:textId="77777777" w:rsidR="00EF4724" w:rsidRPr="004E7EA6" w:rsidRDefault="00EF4724" w:rsidP="00EF472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In addition to these buttons,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we will get the various outputs from </w:t>
      </w: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16*2 LCD displays whe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the finger is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to be </w:t>
      </w: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placed/removed</w:t>
      </w:r>
      <w:r w:rsidRPr="004E7EA6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016D7F86" w14:textId="77777777" w:rsidR="00EF4724" w:rsidRPr="004E7EA6" w:rsidRDefault="00EF4724" w:rsidP="00EF4724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RTC module for date &amp; time display</w:t>
      </w:r>
    </w:p>
    <w:p w14:paraId="60C1F738" w14:textId="77777777" w:rsidR="00EF4724" w:rsidRPr="004E7EA6" w:rsidRDefault="00EF4724" w:rsidP="00EF4724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4E7EA6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Buzzer for different function indication</w:t>
      </w:r>
    </w:p>
    <w:p w14:paraId="0C35FA63" w14:textId="77777777" w:rsidR="00EF4724" w:rsidRDefault="00EF4724" w:rsidP="00EF4724">
      <w:pP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DD35B25" w14:textId="77777777" w:rsidR="00EF4724" w:rsidRPr="004E7EA6" w:rsidRDefault="00EF4724" w:rsidP="00EF4724">
      <w:pPr>
        <w:rPr>
          <w:rStyle w:val="Strong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4E7EA6">
        <w:rPr>
          <w:rStyle w:val="Strong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Working of the buttons:</w:t>
      </w:r>
    </w:p>
    <w:p w14:paraId="005C503E" w14:textId="77777777" w:rsidR="00EF4724" w:rsidRPr="00CE7B8E" w:rsidRDefault="00EF4724" w:rsidP="00EF4724">
      <w:pPr>
        <w:pStyle w:val="ListParagraph"/>
        <w:numPr>
          <w:ilvl w:val="0"/>
          <w:numId w:val="13"/>
        </w:numPr>
        <w:shd w:val="clear" w:color="auto" w:fill="FFFFFF"/>
        <w:outlineLvl w:val="3"/>
        <w:rPr>
          <w:rFonts w:ascii="Arial" w:hAnsi="Arial" w:cs="Arial"/>
          <w:b/>
          <w:bCs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Enrolling New Fingerprint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:</w:t>
      </w:r>
    </w:p>
    <w:p w14:paraId="707F1E08" w14:textId="24004A22" w:rsidR="00EF4724" w:rsidRPr="00CE7B8E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To </w:t>
      </w: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>enroll</w:t>
      </w: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New Fingerprint, click on the </w:t>
      </w: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>Enroll</w:t>
      </w: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button. Then select</w:t>
      </w:r>
      <w:r>
        <w:rPr>
          <w:rFonts w:ascii="Arial" w:hAnsi="Arial" w:cs="Arial"/>
          <w:color w:val="000000" w:themeColor="text1"/>
          <w:sz w:val="28"/>
          <w:szCs w:val="28"/>
          <w:lang w:eastAsia="en-IN"/>
        </w:rPr>
        <w:t xml:space="preserve"> the </w:t>
      </w: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>memory location where you want to store your fingerprint using the UP/DOWN button. Then click on OK. Put your finger and remove your finger as the LCD instructs. Put your finger again. So finally, your fingerprint gets stored.</w:t>
      </w:r>
    </w:p>
    <w:p w14:paraId="57B00BFF" w14:textId="77777777" w:rsidR="00EF4724" w:rsidRPr="00CE7B8E" w:rsidRDefault="00EF4724" w:rsidP="00EF4724">
      <w:pPr>
        <w:pStyle w:val="ListParagraph"/>
        <w:numPr>
          <w:ilvl w:val="0"/>
          <w:numId w:val="13"/>
        </w:numPr>
        <w:shd w:val="clear" w:color="auto" w:fill="FFFFFF"/>
        <w:outlineLvl w:val="3"/>
        <w:rPr>
          <w:rFonts w:ascii="Arial" w:hAnsi="Arial" w:cs="Arial"/>
          <w:b/>
          <w:bCs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Deleting Stored Fingerprint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:</w:t>
      </w:r>
    </w:p>
    <w:p w14:paraId="17C91DDD" w14:textId="77777777" w:rsidR="00EF4724" w:rsidRPr="00CE7B8E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>To delete the fingerprint which is already clicked on DEL Button. Then select the memory location where your fingerprint was stored earlier using the UP/DOWN button. Then click on OK. So finally, your fingerprint is deleted.</w:t>
      </w:r>
    </w:p>
    <w:p w14:paraId="198B742A" w14:textId="77777777" w:rsidR="00EF4724" w:rsidRPr="00CE7B8E" w:rsidRDefault="00EF4724" w:rsidP="00EF4724">
      <w:pPr>
        <w:pStyle w:val="ListParagraph"/>
        <w:numPr>
          <w:ilvl w:val="0"/>
          <w:numId w:val="13"/>
        </w:numPr>
        <w:shd w:val="clear" w:color="auto" w:fill="FFFFFF"/>
        <w:outlineLvl w:val="3"/>
        <w:rPr>
          <w:rFonts w:ascii="Arial" w:hAnsi="Arial" w:cs="Arial"/>
          <w:b/>
          <w:bCs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Downloading Data:</w:t>
      </w:r>
    </w:p>
    <w:p w14:paraId="15F430AC" w14:textId="77777777" w:rsidR="00EF4724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r w:rsidRPr="00CE7B8E">
        <w:rPr>
          <w:rFonts w:ascii="Arial" w:hAnsi="Arial" w:cs="Arial"/>
          <w:color w:val="000000" w:themeColor="text1"/>
          <w:sz w:val="28"/>
          <w:szCs w:val="28"/>
          <w:lang w:eastAsia="en-IN"/>
        </w:rPr>
        <w:t>Simply click on Register/Back Button and reset the button together. At this movement, the serial monitor should be opened.</w:t>
      </w:r>
    </w:p>
    <w:p w14:paraId="53FBFFEA" w14:textId="77777777" w:rsidR="00EF4724" w:rsidRPr="00CE7B8E" w:rsidRDefault="00EF4724" w:rsidP="00EF4724">
      <w:pPr>
        <w:pStyle w:val="ListParagraph"/>
        <w:numPr>
          <w:ilvl w:val="0"/>
          <w:numId w:val="13"/>
        </w:numPr>
        <w:shd w:val="clear" w:color="auto" w:fill="FFFFFF"/>
        <w:spacing w:after="375" w:line="480" w:lineRule="auto"/>
        <w:rPr>
          <w:rFonts w:ascii="Arial" w:hAnsi="Arial" w:cs="Arial"/>
          <w:b/>
          <w:bCs/>
          <w:color w:val="000000" w:themeColor="text1"/>
          <w:sz w:val="32"/>
          <w:szCs w:val="32"/>
          <w:lang w:eastAsia="en-IN"/>
        </w:rPr>
      </w:pPr>
      <w:r w:rsidRPr="00CE7B8E">
        <w:rPr>
          <w:rFonts w:ascii="Arial" w:hAnsi="Arial" w:cs="Arial"/>
          <w:b/>
          <w:bCs/>
          <w:color w:val="000000" w:themeColor="text1"/>
          <w:sz w:val="32"/>
          <w:szCs w:val="32"/>
          <w:lang w:eastAsia="en-IN"/>
        </w:rPr>
        <w:t>References:</w:t>
      </w:r>
    </w:p>
    <w:p w14:paraId="05958E27" w14:textId="77777777" w:rsidR="00EF4724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color w:val="000000" w:themeColor="text1"/>
          <w:sz w:val="28"/>
          <w:szCs w:val="28"/>
          <w:lang w:eastAsia="en-IN"/>
        </w:rPr>
      </w:pPr>
      <w:hyperlink r:id="rId16" w:history="1">
        <w:r w:rsidRPr="00DC5228">
          <w:rPr>
            <w:rStyle w:val="Hyperlink"/>
            <w:rFonts w:ascii="Arial" w:hAnsi="Arial" w:cs="Arial"/>
            <w:sz w:val="28"/>
            <w:szCs w:val="28"/>
            <w:lang w:eastAsia="en-IN"/>
          </w:rPr>
          <w:t>https://www.ijeast.com/papers/195-199,Tesma106,IJEAST.pdf</w:t>
        </w:r>
      </w:hyperlink>
    </w:p>
    <w:p w14:paraId="557B0EFC" w14:textId="77777777" w:rsidR="00EF4724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b/>
          <w:bCs/>
          <w:color w:val="000000" w:themeColor="text1"/>
          <w:sz w:val="32"/>
          <w:szCs w:val="32"/>
          <w:lang w:eastAsia="en-IN"/>
        </w:rPr>
      </w:pPr>
      <w:hyperlink r:id="rId17" w:history="1">
        <w:r w:rsidRPr="00DC5228">
          <w:rPr>
            <w:rStyle w:val="Hyperlink"/>
            <w:rFonts w:ascii="Arial" w:hAnsi="Arial" w:cs="Arial"/>
            <w:b/>
            <w:bCs/>
            <w:sz w:val="32"/>
            <w:szCs w:val="32"/>
            <w:lang w:eastAsia="en-IN"/>
          </w:rPr>
          <w:t>https://how2electronics.com/fingerprint-biometric-attendance-system-arduino/</w:t>
        </w:r>
      </w:hyperlink>
    </w:p>
    <w:p w14:paraId="6CFAC8D0" w14:textId="77777777" w:rsidR="00EF4724" w:rsidRPr="00CE7B8E" w:rsidRDefault="00EF4724" w:rsidP="00EF4724">
      <w:pPr>
        <w:shd w:val="clear" w:color="auto" w:fill="FFFFFF"/>
        <w:spacing w:after="375" w:line="480" w:lineRule="auto"/>
        <w:rPr>
          <w:rFonts w:ascii="Arial" w:hAnsi="Arial" w:cs="Arial"/>
          <w:b/>
          <w:bCs/>
          <w:color w:val="000000" w:themeColor="text1"/>
          <w:sz w:val="32"/>
          <w:szCs w:val="32"/>
          <w:lang w:eastAsia="en-IN"/>
        </w:rPr>
      </w:pPr>
    </w:p>
    <w:p w14:paraId="6BF6C9A6" w14:textId="77777777" w:rsidR="00EF4724" w:rsidRPr="00A2149A" w:rsidRDefault="00EF4724" w:rsidP="00EF4724">
      <w:pPr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5A2C955" w14:textId="77777777" w:rsidR="00EF4724" w:rsidRPr="00482704" w:rsidRDefault="00EF4724" w:rsidP="00EF4724">
      <w:pPr>
        <w:pStyle w:val="ListParagraph"/>
        <w:ind w:left="1080" w:firstLine="0"/>
        <w:rPr>
          <w:rFonts w:ascii="Arial" w:hAnsi="Arial" w:cs="Arial"/>
          <w:color w:val="000000" w:themeColor="text1"/>
          <w:sz w:val="32"/>
          <w:szCs w:val="32"/>
        </w:rPr>
      </w:pPr>
    </w:p>
    <w:p w14:paraId="0112AE9B" w14:textId="77777777" w:rsidR="00EF4724" w:rsidRPr="0062728D" w:rsidRDefault="00EF4724" w:rsidP="00EF4724">
      <w:pPr>
        <w:rPr>
          <w:color w:val="000000" w:themeColor="text1"/>
        </w:rPr>
      </w:pPr>
    </w:p>
    <w:p w14:paraId="44C11300" w14:textId="77777777" w:rsidR="00EF4724" w:rsidRDefault="00EF4724" w:rsidP="00EF4724">
      <w:pPr>
        <w:pStyle w:val="ListParagraph"/>
        <w:ind w:firstLine="0"/>
      </w:pPr>
    </w:p>
    <w:p w14:paraId="3E02C4A9" w14:textId="77777777" w:rsidR="00EF4724" w:rsidRPr="00A322AF" w:rsidRDefault="00EF4724" w:rsidP="00EF4724">
      <w:pPr>
        <w:pStyle w:val="ListParagraph"/>
        <w:ind w:firstLine="0"/>
      </w:pPr>
    </w:p>
    <w:p w14:paraId="2B750305" w14:textId="77777777" w:rsidR="00053C2C" w:rsidRDefault="00053C2C" w:rsidP="00EF4724"/>
    <w:sectPr w:rsidR="00053C2C" w:rsidSect="00015EE5">
      <w:headerReference w:type="default" r:id="rId18"/>
      <w:footerReference w:type="default" r:id="rId1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EFB2" w14:textId="77777777" w:rsidR="00235DDA" w:rsidRDefault="00235DDA" w:rsidP="006A582B">
      <w:r>
        <w:separator/>
      </w:r>
    </w:p>
  </w:endnote>
  <w:endnote w:type="continuationSeparator" w:id="0">
    <w:p w14:paraId="265DF9FC" w14:textId="77777777" w:rsidR="00235DDA" w:rsidRDefault="00235DDA" w:rsidP="006A582B">
      <w:r>
        <w:continuationSeparator/>
      </w:r>
    </w:p>
  </w:endnote>
  <w:endnote w:type="continuationNotice" w:id="1">
    <w:p w14:paraId="45B5454B" w14:textId="77777777" w:rsidR="00235DDA" w:rsidRDefault="00235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0CF4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6F5CEC18" w14:textId="77777777" w:rsidTr="00107955">
      <w:tc>
        <w:tcPr>
          <w:tcW w:w="3960" w:type="dxa"/>
        </w:tcPr>
        <w:p w14:paraId="49CDD53E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787A74E0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CE2AEEA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ADA518C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34AD" w14:textId="77777777" w:rsidR="00235DDA" w:rsidRDefault="00235DDA" w:rsidP="006A582B">
      <w:r>
        <w:separator/>
      </w:r>
    </w:p>
  </w:footnote>
  <w:footnote w:type="continuationSeparator" w:id="0">
    <w:p w14:paraId="5C91468C" w14:textId="77777777" w:rsidR="00235DDA" w:rsidRDefault="00235DDA" w:rsidP="006A582B">
      <w:r>
        <w:continuationSeparator/>
      </w:r>
    </w:p>
  </w:footnote>
  <w:footnote w:type="continuationNotice" w:id="1">
    <w:p w14:paraId="25769564" w14:textId="77777777" w:rsidR="00235DDA" w:rsidRDefault="00235D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5E5B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2CE4018E" w14:textId="77777777" w:rsidTr="00D8110D">
      <w:tc>
        <w:tcPr>
          <w:tcW w:w="6768" w:type="dxa"/>
        </w:tcPr>
        <w:p w14:paraId="395F860D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20A67505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056FFEDF" wp14:editId="34915C3F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1C7C07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3C9"/>
    <w:multiLevelType w:val="hybridMultilevel"/>
    <w:tmpl w:val="09C08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529"/>
    <w:multiLevelType w:val="hybridMultilevel"/>
    <w:tmpl w:val="EBF83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5645B"/>
    <w:multiLevelType w:val="hybridMultilevel"/>
    <w:tmpl w:val="B80A0E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53F8A"/>
    <w:multiLevelType w:val="hybridMultilevel"/>
    <w:tmpl w:val="0B808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5DDA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4724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37A9E7F"/>
  <w15:docId w15:val="{476D1DE5-9A9A-4F39-ADB7-F5F4A2DC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how2electronics.com/fingerprint-biometric-attendance-system-arduin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jeast.com/papers/195-199,Tesma106,IJEAST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8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3627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Aindrila Datta</cp:lastModifiedBy>
  <cp:revision>2</cp:revision>
  <cp:lastPrinted>2014-03-29T07:34:00Z</cp:lastPrinted>
  <dcterms:created xsi:type="dcterms:W3CDTF">2022-02-19T10:38:00Z</dcterms:created>
  <dcterms:modified xsi:type="dcterms:W3CDTF">2022-02-19T10:38:00Z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_DocHome">
    <vt:i4>-1416122540</vt:i4>
  </property>
</Properties>
</file>